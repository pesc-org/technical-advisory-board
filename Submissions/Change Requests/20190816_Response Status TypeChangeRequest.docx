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r w:rsidR="006C134D">
              <w:fldChar w:fldCharType="begin"/>
            </w:r>
            <w:r w:rsidR="006C134D">
              <w:instrText xml:space="preserve"> USERINITIALS  \* Upper  \* MERGEFORMAT </w:instrText>
            </w:r>
            <w:r w:rsidR="006C134D">
              <w:fldChar w:fldCharType="separate"/>
            </w:r>
            <w:r w:rsidR="000C4516">
              <w:rPr>
                <w:noProof/>
              </w:rPr>
              <w:t>MDM</w:t>
            </w:r>
            <w:r w:rsidR="006C134D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0C4516">
              <w:rPr>
                <w:noProof/>
              </w:rPr>
              <w:t>20180329054200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0C4516">
              <w:rPr>
                <w:noProof/>
              </w:rPr>
              <w:t>2018-03-29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result w:val="8"/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6C134D">
              <w:fldChar w:fldCharType="separate"/>
            </w:r>
            <w:r w:rsidR="001A378B">
              <w:fldChar w:fldCharType="end"/>
            </w:r>
            <w:bookmarkEnd w:id="0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6C134D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 w:rsidR="006C134D" w:rsidRPr="006C134D">
              <w:t xml:space="preserve">We propose we add a single value to the existing </w:t>
            </w:r>
            <w:proofErr w:type="spellStart"/>
            <w:r w:rsidR="006C134D" w:rsidRPr="006C134D">
              <w:t>ResponseStatusType</w:t>
            </w:r>
            <w:proofErr w:type="spellEnd"/>
            <w:r w:rsidR="006C134D" w:rsidRPr="006C134D">
              <w:t xml:space="preserve"> </w:t>
            </w:r>
            <w:proofErr w:type="spellStart"/>
            <w:r w:rsidR="006C134D" w:rsidRPr="006C134D">
              <w:t>enum</w:t>
            </w:r>
            <w:proofErr w:type="spellEnd"/>
            <w:r w:rsidR="006C134D" w:rsidRPr="006C134D">
              <w:t xml:space="preserve"> to support "Consent Denied" and then use all other existing mechanisms to continue the information exchange.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>
              <w:fldChar w:fldCharType="end"/>
            </w:r>
            <w:bookmarkEnd w:id="1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6C134D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C134D">
              <w:t>Add Consent Denied as a new enumeration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6C134D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proofErr w:type="spellStart"/>
            <w:r w:rsidR="006C134D" w:rsidRPr="006C134D">
              <w:t>Takis</w:t>
            </w:r>
            <w:proofErr w:type="spellEnd"/>
            <w:r w:rsidR="006C134D" w:rsidRPr="006C134D">
              <w:t xml:space="preserve"> </w:t>
            </w:r>
            <w:proofErr w:type="spellStart"/>
            <w:r w:rsidR="006C134D" w:rsidRPr="006C134D">
              <w:t>Diakoumis</w:t>
            </w:r>
            <w:proofErr w:type="spellEnd"/>
            <w:r w:rsidR="006C134D" w:rsidRPr="006C134D">
              <w:t xml:space="preserve"> 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 w:rsidR="006C134D">
              <w:t> 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6C134D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8/16/19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6C134D" w:rsidRPr="003B1F25">
              <w:rPr>
                <w:sz w:val="28"/>
              </w:rPr>
            </w:r>
            <w:r w:rsidR="006C134D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6C134D">
              <w:rPr>
                <w:sz w:val="28"/>
              </w:rPr>
            </w:r>
            <w:r w:rsidR="006C134D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6C134D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CCB</w:t>
            </w:r>
            <w:r>
              <w:fldChar w:fldCharType="end"/>
            </w:r>
            <w:bookmarkEnd w:id="2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6C134D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 w:rsidR="006C134D">
              <w:rPr>
                <w:noProof/>
              </w:rPr>
              <w:t>8/16/19</w:t>
            </w:r>
            <w:r>
              <w:fldChar w:fldCharType="end"/>
            </w:r>
            <w:bookmarkEnd w:id="3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4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6C134D">
              <w:rPr>
                <w:sz w:val="22"/>
                <w:szCs w:val="22"/>
              </w:rPr>
            </w:r>
            <w:r w:rsidR="006C134D">
              <w:rPr>
                <w:sz w:val="22"/>
                <w:szCs w:val="22"/>
              </w:rPr>
              <w:fldChar w:fldCharType="separate"/>
            </w:r>
            <w:r w:rsidRPr="003B1F25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6C134D">
              <w:rPr>
                <w:sz w:val="24"/>
                <w:szCs w:val="24"/>
              </w:rPr>
            </w:r>
            <w:r w:rsidR="006C134D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5" w:name="_GoBack"/>
            <w:bookmarkEnd w:id="5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6C134D">
              <w:rPr>
                <w:sz w:val="24"/>
                <w:szCs w:val="24"/>
              </w:rPr>
            </w:r>
            <w:r w:rsidR="006C134D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AtPk/VITcKsOPwhGlAqj2zaQHOHnACvgOWkUDAlfX/uC2rR67e5yxU+Qv2YdEjEErVFNkWLv53dtLtgu61qVA==" w:salt="J/1+XDt93ZfQaNpabQCBl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16"/>
    <w:rsid w:val="00064DF4"/>
    <w:rsid w:val="000C4516"/>
    <w:rsid w:val="00122C15"/>
    <w:rsid w:val="00125122"/>
    <w:rsid w:val="001A378B"/>
    <w:rsid w:val="002E1C66"/>
    <w:rsid w:val="002F1343"/>
    <w:rsid w:val="0035506E"/>
    <w:rsid w:val="003A1102"/>
    <w:rsid w:val="003B1F25"/>
    <w:rsid w:val="004849C6"/>
    <w:rsid w:val="004915C3"/>
    <w:rsid w:val="00575BCB"/>
    <w:rsid w:val="00605340"/>
    <w:rsid w:val="00613168"/>
    <w:rsid w:val="00667510"/>
    <w:rsid w:val="006C134D"/>
    <w:rsid w:val="006F5438"/>
    <w:rsid w:val="00746032"/>
    <w:rsid w:val="0075518E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7396"/>
    <w:rsid w:val="00D80293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Change%20Requests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FORM.dot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creator>Michael D. Morris</dc:creator>
  <cp:lastModifiedBy>Blabaum, Kristi</cp:lastModifiedBy>
  <cp:revision>2</cp:revision>
  <dcterms:created xsi:type="dcterms:W3CDTF">2019-08-16T13:12:00Z</dcterms:created>
  <dcterms:modified xsi:type="dcterms:W3CDTF">2019-08-16T13:12:00Z</dcterms:modified>
</cp:coreProperties>
</file>