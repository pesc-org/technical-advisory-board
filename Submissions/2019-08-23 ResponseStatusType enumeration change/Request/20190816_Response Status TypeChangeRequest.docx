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BCB" w:rsidRDefault="00575BCB" w:rsidP="00575BCB">
      <w:pPr>
        <w:pStyle w:val="z-TopofForm"/>
      </w:pPr>
      <w: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6"/>
        <w:gridCol w:w="1102"/>
        <w:gridCol w:w="1890"/>
        <w:gridCol w:w="900"/>
        <w:gridCol w:w="540"/>
        <w:gridCol w:w="1350"/>
        <w:gridCol w:w="828"/>
      </w:tblGrid>
      <w:tr w:rsidR="004849C6" w:rsidTr="003B1F25">
        <w:trPr>
          <w:trHeight w:val="350"/>
        </w:trPr>
        <w:tc>
          <w:tcPr>
            <w:tcW w:w="739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849C6" w:rsidRPr="003B1F25" w:rsidRDefault="004849C6" w:rsidP="00C737EB">
            <w:pPr>
              <w:rPr>
                <w:b/>
                <w:sz w:val="44"/>
                <w:szCs w:val="44"/>
              </w:rPr>
            </w:pPr>
            <w:r w:rsidRPr="003B1F25">
              <w:rPr>
                <w:b/>
                <w:sz w:val="44"/>
                <w:szCs w:val="44"/>
              </w:rPr>
              <w:t>SCHEMA ISSUE REVIEW FORM</w:t>
            </w:r>
          </w:p>
          <w:p w:rsidR="00746032" w:rsidRPr="003B1F25" w:rsidRDefault="00746032" w:rsidP="00125122">
            <w:pPr>
              <w:rPr>
                <w:sz w:val="16"/>
                <w:szCs w:val="16"/>
              </w:rPr>
            </w:pPr>
            <w:r w:rsidRPr="003B1F25">
              <w:rPr>
                <w:sz w:val="16"/>
                <w:szCs w:val="16"/>
              </w:rPr>
              <w:t>Form Date: 200</w:t>
            </w:r>
            <w:r w:rsidR="00125122" w:rsidRPr="003B1F25">
              <w:rPr>
                <w:sz w:val="16"/>
                <w:szCs w:val="16"/>
              </w:rPr>
              <w:t>9</w:t>
            </w:r>
            <w:r w:rsidRPr="003B1F25">
              <w:rPr>
                <w:sz w:val="16"/>
                <w:szCs w:val="16"/>
              </w:rPr>
              <w:t>-0</w:t>
            </w:r>
            <w:r w:rsidR="00125122" w:rsidRPr="003B1F25">
              <w:rPr>
                <w:sz w:val="16"/>
                <w:szCs w:val="16"/>
              </w:rPr>
              <w:t>3</w:t>
            </w:r>
            <w:r w:rsidRPr="003B1F25">
              <w:rPr>
                <w:sz w:val="16"/>
                <w:szCs w:val="16"/>
              </w:rPr>
              <w:t>-</w:t>
            </w:r>
            <w:r w:rsidR="00D80293" w:rsidRPr="003B1F25">
              <w:rPr>
                <w:sz w:val="16"/>
                <w:szCs w:val="16"/>
              </w:rPr>
              <w:t>3</w:t>
            </w:r>
            <w:r w:rsidR="00125122" w:rsidRPr="003B1F25">
              <w:rPr>
                <w:sz w:val="16"/>
                <w:szCs w:val="16"/>
              </w:rPr>
              <w:t>1</w:t>
            </w:r>
          </w:p>
        </w:tc>
        <w:tc>
          <w:tcPr>
            <w:tcW w:w="3618" w:type="dxa"/>
            <w:gridSpan w:val="4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4849C6" w:rsidRDefault="004849C6" w:rsidP="00CE23A4">
            <w:r>
              <w:t>Control Number:</w:t>
            </w:r>
            <w:r>
              <w:tab/>
            </w:r>
            <w:fldSimple w:instr=" USERINITIALS  \* Upper  \* MERGEFORMAT ">
              <w:r w:rsidR="00B35883">
                <w:rPr>
                  <w:noProof/>
                </w:rPr>
                <w:t>MDM</w:t>
              </w:r>
            </w:fldSimple>
            <w:r>
              <w:fldChar w:fldCharType="begin"/>
            </w:r>
            <w:r>
              <w:instrText xml:space="preserve"> CREATEDATE  \@ "yyyyMMddhhmmss"  \* MERGEFORMAT </w:instrText>
            </w:r>
            <w:r>
              <w:fldChar w:fldCharType="separate"/>
            </w:r>
            <w:r w:rsidR="00C875A5">
              <w:rPr>
                <w:noProof/>
              </w:rPr>
              <w:t>20190816081200</w:t>
            </w:r>
            <w:r>
              <w:fldChar w:fldCharType="end"/>
            </w:r>
          </w:p>
        </w:tc>
      </w:tr>
      <w:tr w:rsidR="0075518E" w:rsidTr="003B1F25">
        <w:trPr>
          <w:trHeight w:val="350"/>
        </w:trPr>
        <w:tc>
          <w:tcPr>
            <w:tcW w:w="7398" w:type="dxa"/>
            <w:gridSpan w:val="3"/>
            <w:vMerge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75518E" w:rsidRPr="003B1F25" w:rsidRDefault="0075518E" w:rsidP="00C737EB">
            <w:pPr>
              <w:rPr>
                <w:b/>
                <w:sz w:val="40"/>
                <w:szCs w:val="40"/>
              </w:rPr>
            </w:pPr>
          </w:p>
        </w:tc>
        <w:tc>
          <w:tcPr>
            <w:tcW w:w="361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75518E" w:rsidRDefault="0075518E" w:rsidP="003B1F25">
            <w:pPr>
              <w:tabs>
                <w:tab w:val="left" w:pos="1242"/>
              </w:tabs>
            </w:pPr>
            <w:r>
              <w:t>Date Created:</w:t>
            </w:r>
            <w:r>
              <w:tab/>
            </w:r>
            <w:r>
              <w:fldChar w:fldCharType="begin"/>
            </w:r>
            <w:r>
              <w:instrText xml:space="preserve"> CREATEDATE  \@ "yyyy-MM-dd"  \* MERGEFORMAT </w:instrText>
            </w:r>
            <w:r>
              <w:fldChar w:fldCharType="separate"/>
            </w:r>
            <w:r w:rsidR="00B35883">
              <w:rPr>
                <w:noProof/>
              </w:rPr>
              <w:t>2019-08-16</w:t>
            </w:r>
            <w:r>
              <w:fldChar w:fldCharType="end"/>
            </w:r>
          </w:p>
        </w:tc>
      </w:tr>
      <w:tr w:rsidR="00C77DCB" w:rsidTr="003B1F25">
        <w:trPr>
          <w:trHeight w:val="449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C77DCB" w:rsidRDefault="00F2562C" w:rsidP="001A378B">
            <w:pPr>
              <w:tabs>
                <w:tab w:val="left" w:pos="2430"/>
              </w:tabs>
            </w:pPr>
            <w:r>
              <w:t>Industry Requesting Review</w:t>
            </w:r>
            <w:r w:rsidR="00C77DCB">
              <w:t>:</w:t>
            </w:r>
            <w:r w:rsidR="00C77DCB">
              <w:tab/>
            </w:r>
            <w:bookmarkStart w:id="0" w:name="IndustryDefinition"/>
            <w:r w:rsidR="001A378B">
              <w:fldChar w:fldCharType="begin">
                <w:ffData>
                  <w:name w:val="IndustryDefinition"/>
                  <w:enabled/>
                  <w:calcOnExit w:val="0"/>
                  <w:ddList>
                    <w:result w:val="5"/>
                    <w:listEntry w:val="Admissions and Registrar"/>
                    <w:listEntry w:val="COD"/>
                    <w:listEntry w:val="CollegeTranscript"/>
                    <w:listEntry w:val="CRC"/>
                    <w:listEntry w:val="Functional Acknowledgement"/>
                    <w:listEntry w:val="HS Transcript"/>
                    <w:listEntry w:val="IPEDS"/>
                    <w:listEntry w:val="Loan Counseling"/>
                    <w:listEntry w:val="Other"/>
                  </w:ddList>
                </w:ffData>
              </w:fldChar>
            </w:r>
            <w:r w:rsidR="001A378B">
              <w:instrText xml:space="preserve"> FORMDROPDOWN </w:instrText>
            </w:r>
            <w:r w:rsidR="00520A8F">
              <w:fldChar w:fldCharType="separate"/>
            </w:r>
            <w:r w:rsidR="001A378B">
              <w:fldChar w:fldCharType="end"/>
            </w:r>
            <w:bookmarkEnd w:id="0"/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</w:tcPr>
          <w:p w:rsidR="00C77DCB" w:rsidRDefault="00C77DCB" w:rsidP="00C737EB"/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6C134D">
            <w:r w:rsidRPr="003B1F25">
              <w:rPr>
                <w:b/>
              </w:rPr>
              <w:t>Description of Issue/Problem: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 w:rsidR="006C134D" w:rsidRPr="006C134D">
              <w:t>We propose we add a single value to the existing ResponseStatusType enum to support "Consent Denied" and then use all other existing mechanisms to continue the information exchange.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>
              <w:fldChar w:fldCharType="end"/>
            </w:r>
            <w:bookmarkEnd w:id="1"/>
          </w:p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6C134D">
            <w:r w:rsidRPr="003B1F25">
              <w:rPr>
                <w:b/>
              </w:rPr>
              <w:t>Requested Change/Resolution: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C134D">
              <w:t>Add Consent Denied as a new enumeration</w:t>
            </w:r>
            <w:r>
              <w:fldChar w:fldCharType="end"/>
            </w:r>
          </w:p>
        </w:tc>
      </w:tr>
      <w:tr w:rsidR="00064DF4" w:rsidTr="003B1F25">
        <w:trPr>
          <w:trHeight w:val="280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6C134D">
            <w:pPr>
              <w:tabs>
                <w:tab w:val="left" w:pos="1271"/>
              </w:tabs>
            </w:pPr>
            <w:r>
              <w:t>Requested By:</w:t>
            </w:r>
            <w: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C134D" w:rsidRPr="006C134D">
              <w:t xml:space="preserve">Takis Diakoumis 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>
              <w:fldChar w:fldCharType="end"/>
            </w:r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064DF4" w:rsidRDefault="00064DF4" w:rsidP="006C134D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C134D">
              <w:rPr>
                <w:noProof/>
              </w:rPr>
              <w:t>8/16/19</w:t>
            </w:r>
            <w:r>
              <w:fldChar w:fldCharType="end"/>
            </w:r>
          </w:p>
        </w:tc>
        <w:tc>
          <w:tcPr>
            <w:tcW w:w="3618" w:type="dxa"/>
            <w:gridSpan w:val="4"/>
            <w:tcBorders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</w:tcPr>
          <w:p w:rsidR="00064DF4" w:rsidRDefault="00064DF4" w:rsidP="003B1F25">
            <w:pPr>
              <w:tabs>
                <w:tab w:val="left" w:pos="544"/>
              </w:tabs>
            </w:pPr>
          </w:p>
        </w:tc>
      </w:tr>
      <w:tr w:rsidR="00CB3CFF" w:rsidTr="003B1F25">
        <w:trPr>
          <w:trHeight w:val="245"/>
        </w:trPr>
        <w:tc>
          <w:tcPr>
            <w:tcW w:w="5508" w:type="dxa"/>
            <w:gridSpan w:val="2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</w:tcPr>
          <w:p w:rsidR="00CB3CFF" w:rsidRPr="003B1F25" w:rsidRDefault="00CB3CFF" w:rsidP="003B1F25">
            <w:pPr>
              <w:tabs>
                <w:tab w:val="left" w:pos="1782"/>
              </w:tabs>
              <w:rPr>
                <w:sz w:val="28"/>
              </w:rPr>
            </w:pPr>
            <w:r w:rsidRPr="003B1F25">
              <w:rPr>
                <w:sz w:val="28"/>
              </w:rPr>
              <w:t>Changes Request Approved: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520A8F">
              <w:rPr>
                <w:sz w:val="28"/>
              </w:rPr>
            </w:r>
            <w:r w:rsidR="00520A8F">
              <w:rPr>
                <w:sz w:val="28"/>
              </w:rPr>
              <w:fldChar w:fldCharType="separate"/>
            </w:r>
            <w:r w:rsidRPr="003B1F25">
              <w:rPr>
                <w:sz w:val="28"/>
              </w:rPr>
              <w:fldChar w:fldCharType="end"/>
            </w:r>
          </w:p>
        </w:tc>
        <w:tc>
          <w:tcPr>
            <w:tcW w:w="5508" w:type="dxa"/>
            <w:gridSpan w:val="5"/>
            <w:tcBorders>
              <w:top w:val="single" w:sz="18" w:space="0" w:color="auto"/>
              <w:left w:val="single" w:sz="4" w:space="0" w:color="auto"/>
              <w:right w:val="thickThinSmallGap" w:sz="24" w:space="0" w:color="auto"/>
            </w:tcBorders>
          </w:tcPr>
          <w:p w:rsidR="00CB3CFF" w:rsidRDefault="00CB3CFF" w:rsidP="003B1F25">
            <w:pPr>
              <w:tabs>
                <w:tab w:val="left" w:pos="1782"/>
              </w:tabs>
            </w:pPr>
            <w:r w:rsidRPr="003B1F25">
              <w:rPr>
                <w:sz w:val="28"/>
              </w:rPr>
              <w:t>Changes Request Denied: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520A8F">
              <w:rPr>
                <w:sz w:val="28"/>
              </w:rPr>
            </w:r>
            <w:r w:rsidR="00520A8F">
              <w:rPr>
                <w:sz w:val="28"/>
              </w:rPr>
              <w:fldChar w:fldCharType="separate"/>
            </w:r>
            <w:r w:rsidRPr="003B1F25">
              <w:rPr>
                <w:sz w:val="28"/>
              </w:rPr>
              <w:fldChar w:fldCharType="end"/>
            </w:r>
          </w:p>
        </w:tc>
      </w:tr>
      <w:tr w:rsidR="00064DF4" w:rsidTr="003B1F25">
        <w:trPr>
          <w:trHeight w:val="1080"/>
        </w:trPr>
        <w:tc>
          <w:tcPr>
            <w:tcW w:w="11016" w:type="dxa"/>
            <w:gridSpan w:val="7"/>
            <w:tcBorders>
              <w:top w:val="single" w:sz="4" w:space="0" w:color="auto"/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C737EB">
            <w:r w:rsidRPr="003B1F25">
              <w:rPr>
                <w:b/>
              </w:rPr>
              <w:t>Reason for Denial of Change: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64DF4" w:rsidTr="003B1F25"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115" w:type="dxa"/>
              <w:bottom w:w="29" w:type="dxa"/>
              <w:right w:w="115" w:type="dxa"/>
            </w:tcMar>
          </w:tcPr>
          <w:p w:rsidR="00064DF4" w:rsidRDefault="00064DF4" w:rsidP="006C134D">
            <w:pPr>
              <w:tabs>
                <w:tab w:val="left" w:pos="1271"/>
              </w:tabs>
            </w:pPr>
            <w:r>
              <w:t>Reviewed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6C134D">
              <w:rPr>
                <w:noProof/>
              </w:rPr>
              <w:t>CCB</w:t>
            </w:r>
            <w:r>
              <w:fldChar w:fldCharType="end"/>
            </w:r>
            <w:bookmarkEnd w:id="2"/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</w:tcBorders>
          </w:tcPr>
          <w:p w:rsidR="00064DF4" w:rsidRDefault="00064DF4" w:rsidP="006C134D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" w:name="Text3"/>
            <w:r>
              <w:instrText xml:space="preserve"> FORMTEXT </w:instrText>
            </w:r>
            <w:r>
              <w:fldChar w:fldCharType="separate"/>
            </w:r>
            <w:r w:rsidR="006C134D">
              <w:rPr>
                <w:noProof/>
              </w:rPr>
              <w:t>8/16/19</w:t>
            </w:r>
            <w:r>
              <w:fldChar w:fldCharType="end"/>
            </w:r>
            <w:bookmarkEnd w:id="3"/>
          </w:p>
        </w:tc>
        <w:tc>
          <w:tcPr>
            <w:tcW w:w="3618" w:type="dxa"/>
            <w:gridSpan w:val="4"/>
            <w:tcBorders>
              <w:bottom w:val="single" w:sz="18" w:space="0" w:color="auto"/>
              <w:right w:val="thickThinSmallGap" w:sz="24" w:space="0" w:color="auto"/>
            </w:tcBorders>
          </w:tcPr>
          <w:p w:rsidR="00064DF4" w:rsidRDefault="00064DF4" w:rsidP="00C737EB"/>
        </w:tc>
      </w:tr>
      <w:tr w:rsidR="00575BCB" w:rsidTr="003B1F25">
        <w:trPr>
          <w:trHeight w:val="387"/>
        </w:trPr>
        <w:tc>
          <w:tcPr>
            <w:tcW w:w="4406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:rsidR="00575BCB" w:rsidRPr="003B1F25" w:rsidRDefault="00575BCB" w:rsidP="003A1102">
            <w:pPr>
              <w:rPr>
                <w:b/>
                <w:sz w:val="32"/>
                <w:szCs w:val="32"/>
              </w:rPr>
            </w:pPr>
            <w:r w:rsidRPr="003B1F25"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tcW w:w="2992" w:type="dxa"/>
            <w:gridSpan w:val="2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22"/>
                <w:szCs w:val="22"/>
              </w:rPr>
              <w:t>Versioning:</w:t>
            </w:r>
            <w:r w:rsidRPr="003B1F25">
              <w:rPr>
                <w:b/>
                <w:sz w:val="22"/>
                <w:szCs w:val="22"/>
              </w:rPr>
              <w:tab/>
            </w:r>
            <w:r w:rsidRPr="003B1F25">
              <w:rPr>
                <w:sz w:val="22"/>
                <w:szCs w:val="22"/>
              </w:rPr>
              <w:fldChar w:fldCharType="begin">
                <w:ffData>
                  <w:name w:val="Version1"/>
                  <w:enabled/>
                  <w:calcOnExit w:val="0"/>
                  <w:ddList>
                    <w:listEntry w:val="Major"/>
                    <w:listEntry w:val="Minor"/>
                    <w:listEntry w:val="Micro"/>
                  </w:ddList>
                </w:ffData>
              </w:fldChar>
            </w:r>
            <w:bookmarkStart w:id="4" w:name="Version1"/>
            <w:r w:rsidRPr="003B1F25">
              <w:rPr>
                <w:sz w:val="22"/>
                <w:szCs w:val="22"/>
              </w:rPr>
              <w:instrText xml:space="preserve"> FORMDROPDOWN </w:instrText>
            </w:r>
            <w:r w:rsidR="00520A8F">
              <w:rPr>
                <w:sz w:val="22"/>
                <w:szCs w:val="22"/>
              </w:rPr>
            </w:r>
            <w:r w:rsidR="00520A8F">
              <w:rPr>
                <w:sz w:val="22"/>
                <w:szCs w:val="22"/>
              </w:rPr>
              <w:fldChar w:fldCharType="separate"/>
            </w:r>
            <w:r w:rsidRPr="003B1F25"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3618" w:type="dxa"/>
            <w:gridSpan w:val="4"/>
            <w:vMerge w:val="restart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520A8F">
              <w:rPr>
                <w:sz w:val="24"/>
                <w:szCs w:val="24"/>
              </w:rPr>
            </w:r>
            <w:r w:rsidR="00520A8F">
              <w:rPr>
                <w:sz w:val="24"/>
                <w:szCs w:val="24"/>
              </w:rPr>
              <w:fldChar w:fldCharType="separate"/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CF7396" w:rsidTr="003B1F25">
        <w:trPr>
          <w:trHeight w:val="71"/>
        </w:trPr>
        <w:tc>
          <w:tcPr>
            <w:tcW w:w="4406" w:type="dxa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CF7396" w:rsidRPr="003B1F25" w:rsidRDefault="00CF7396" w:rsidP="003A1102">
            <w:pPr>
              <w:rPr>
                <w:b/>
                <w:sz w:val="32"/>
                <w:szCs w:val="32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89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618" w:type="dxa"/>
            <w:gridSpan w:val="4"/>
            <w:vMerge/>
            <w:tcBorders>
              <w:right w:val="thickThinSmallGap" w:sz="2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</w:p>
        </w:tc>
      </w:tr>
      <w:tr w:rsidR="00125122" w:rsidTr="003B1F25">
        <w:trPr>
          <w:cantSplit/>
          <w:trHeight w:val="190"/>
        </w:trPr>
        <w:tc>
          <w:tcPr>
            <w:tcW w:w="8298" w:type="dxa"/>
            <w:gridSpan w:val="4"/>
            <w:vMerge w:val="restart"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Default="00125122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078F8">
              <w:rPr>
                <w:noProof/>
              </w:rPr>
              <w:t>Added ConsentDenied to ResponseStatusType to create a version 1.13.1 for AcademicRecord sector library</w:t>
            </w:r>
            <w:r w:rsidR="005B5807">
              <w:rPr>
                <w:noProof/>
              </w:rPr>
              <w:t xml:space="preserve">. Alphabetized the list </w:t>
            </w:r>
            <w:r w:rsidR="00520A8F">
              <w:rPr>
                <w:noProof/>
              </w:rPr>
              <w:t xml:space="preserve">of enumerations.  </w:t>
            </w:r>
            <w:bookmarkStart w:id="5" w:name="_GoBack"/>
            <w:bookmarkEnd w:id="5"/>
            <w:r>
              <w:fldChar w:fldCharType="end"/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Libraries Modified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Version</w:t>
            </w:r>
          </w:p>
        </w:tc>
      </w:tr>
      <w:tr w:rsidR="00125122" w:rsidTr="003B1F25">
        <w:trPr>
          <w:cantSplit/>
          <w:trHeight w:val="15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CD0B84" w:rsidRDefault="00CD0B84" w:rsidP="003B1F25">
            <w:pPr>
              <w:tabs>
                <w:tab w:val="left" w:pos="342"/>
              </w:tabs>
              <w:rPr>
                <w:b/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9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hRule="exact" w:val="288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</w:tcBorders>
          </w:tcPr>
          <w:p w:rsidR="00125122" w:rsidRDefault="00125122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078F8">
              <w:rPr>
                <w:noProof/>
              </w:rPr>
              <w:t>Michael D. Morris</w:t>
            </w:r>
            <w:r>
              <w:fldChar w:fldCharType="end"/>
            </w:r>
          </w:p>
        </w:tc>
        <w:tc>
          <w:tcPr>
            <w:tcW w:w="3892" w:type="dxa"/>
            <w:gridSpan w:val="3"/>
            <w:tcBorders>
              <w:bottom w:val="single" w:sz="18" w:space="0" w:color="auto"/>
            </w:tcBorders>
          </w:tcPr>
          <w:p w:rsidR="00125122" w:rsidRDefault="00125122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078F8">
              <w:rPr>
                <w:noProof/>
              </w:rPr>
              <w:t>09/06/2019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25122" w:rsidRPr="003B1F25" w:rsidRDefault="00125122" w:rsidP="00CD0B84">
            <w:pPr>
              <w:ind w:left="-18"/>
              <w:rPr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ckThinSmallGap" w:sz="24" w:space="0" w:color="auto"/>
            </w:tcBorders>
          </w:tcPr>
          <w:p w:rsidR="00125122" w:rsidRDefault="00125122" w:rsidP="003A1102"/>
        </w:tc>
      </w:tr>
      <w:tr w:rsidR="00746032" w:rsidTr="003B1F25">
        <w:trPr>
          <w:trHeight w:val="556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520A8F">
              <w:rPr>
                <w:sz w:val="24"/>
                <w:szCs w:val="24"/>
              </w:rPr>
            </w:r>
            <w:r w:rsidR="00520A8F">
              <w:rPr>
                <w:sz w:val="24"/>
                <w:szCs w:val="24"/>
              </w:rPr>
              <w:fldChar w:fldCharType="separate"/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6F5438" w:rsidTr="003B1F25">
        <w:trPr>
          <w:cantSplit/>
          <w:trHeight w:val="2282"/>
        </w:trPr>
        <w:tc>
          <w:tcPr>
            <w:tcW w:w="8838" w:type="dxa"/>
            <w:gridSpan w:val="5"/>
            <w:tcBorders>
              <w:left w:val="thinThickSmallGap" w:sz="24" w:space="0" w:color="auto"/>
              <w:bottom w:val="single" w:sz="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 w:val="restart"/>
            <w:tcBorders>
              <w:bottom w:val="single" w:sz="4" w:space="0" w:color="auto"/>
              <w:right w:val="thickThinSmallGap" w:sz="2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5438" w:rsidRPr="003B1F25" w:rsidRDefault="006F5438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</w:p>
        </w:tc>
      </w:tr>
      <w:tr w:rsidR="00C3700E" w:rsidTr="003B1F25">
        <w:trPr>
          <w:cantSplit/>
          <w:trHeight w:hRule="exact" w:val="259"/>
        </w:trPr>
        <w:tc>
          <w:tcPr>
            <w:tcW w:w="440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C3700E" w:rsidRDefault="00C3700E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432" w:type="dxa"/>
            <w:gridSpan w:val="4"/>
            <w:tcBorders>
              <w:bottom w:val="thickThinSmallGap" w:sz="24" w:space="0" w:color="auto"/>
            </w:tcBorders>
          </w:tcPr>
          <w:p w:rsidR="00C3700E" w:rsidRDefault="00C3700E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/>
            <w:tcBorders>
              <w:bottom w:val="thickThinSmallGap" w:sz="24" w:space="0" w:color="auto"/>
              <w:right w:val="thickThinSmallGap" w:sz="24" w:space="0" w:color="auto"/>
            </w:tcBorders>
          </w:tcPr>
          <w:p w:rsidR="00C3700E" w:rsidRDefault="00C3700E" w:rsidP="003A1102"/>
        </w:tc>
      </w:tr>
    </w:tbl>
    <w:p w:rsidR="00575BCB" w:rsidRDefault="00575BCB">
      <w:pPr>
        <w:pStyle w:val="z-BottomofForm"/>
      </w:pPr>
      <w:r>
        <w:t>Bottom of Form</w:t>
      </w:r>
    </w:p>
    <w:p w:rsidR="00C737EB" w:rsidRPr="00C737EB" w:rsidRDefault="00C737EB" w:rsidP="00C737EB"/>
    <w:sectPr w:rsidR="00C737EB" w:rsidRPr="00C737EB" w:rsidSect="00C737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AtPk/VITcKsOPwhGlAqj2zaQHOHnACvgOWkUDAlfX/uC2rR67e5yxU+Qv2YdEjEErVFNkWLv53dtLtgu61qVA==" w:salt="J/1+XDt93ZfQaNpabQCBlQ==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516"/>
    <w:rsid w:val="00064DF4"/>
    <w:rsid w:val="000C4516"/>
    <w:rsid w:val="00122C15"/>
    <w:rsid w:val="00125122"/>
    <w:rsid w:val="001A378B"/>
    <w:rsid w:val="002C7628"/>
    <w:rsid w:val="002E1C66"/>
    <w:rsid w:val="002F1343"/>
    <w:rsid w:val="0035506E"/>
    <w:rsid w:val="003A1102"/>
    <w:rsid w:val="003B1F25"/>
    <w:rsid w:val="004849C6"/>
    <w:rsid w:val="004915C3"/>
    <w:rsid w:val="00520A8F"/>
    <w:rsid w:val="00575BCB"/>
    <w:rsid w:val="005B5807"/>
    <w:rsid w:val="00605340"/>
    <w:rsid w:val="00613168"/>
    <w:rsid w:val="00667510"/>
    <w:rsid w:val="006C134D"/>
    <w:rsid w:val="006F5438"/>
    <w:rsid w:val="00746032"/>
    <w:rsid w:val="0075518E"/>
    <w:rsid w:val="0081566C"/>
    <w:rsid w:val="009A3368"/>
    <w:rsid w:val="00B17AD7"/>
    <w:rsid w:val="00B35883"/>
    <w:rsid w:val="00C3700E"/>
    <w:rsid w:val="00C737EB"/>
    <w:rsid w:val="00C77DCB"/>
    <w:rsid w:val="00C875A5"/>
    <w:rsid w:val="00CB3CFF"/>
    <w:rsid w:val="00CD0B84"/>
    <w:rsid w:val="00CE23A4"/>
    <w:rsid w:val="00CF7396"/>
    <w:rsid w:val="00D078F8"/>
    <w:rsid w:val="00D80293"/>
    <w:rsid w:val="00F2562C"/>
    <w:rsid w:val="00F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E42B3"/>
  <w15:docId w15:val="{DB2F4229-B2DA-4CFE-ABB4-9127B659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z-BottomofForm">
    <w:name w:val="HTML Bottom of Form"/>
    <w:basedOn w:val="Normal"/>
    <w:next w:val="Normal"/>
    <w:hidden/>
    <w:rsid w:val="00575B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575B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ESC%20CCB\Change%20Requests\SCHEMA%20ISSUE%20REVIEW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SCHEMA ISSUE REVIEW FORM</Template>
  <TotalTime>76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SCHEMA ISSUE REVIEW FORM</vt:lpstr>
    </vt:vector>
  </TitlesOfParts>
  <Company>AES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ISSUE REVIEW FORM</dc:title>
  <dc:creator>Michael D. Morris</dc:creator>
  <cp:lastModifiedBy>Michael D. Morris</cp:lastModifiedBy>
  <cp:revision>4</cp:revision>
  <dcterms:created xsi:type="dcterms:W3CDTF">2019-08-16T13:12:00Z</dcterms:created>
  <dcterms:modified xsi:type="dcterms:W3CDTF">2019-09-06T15:53:00Z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CORPORATE\MorrisM</vt:lpwstr>
  </property>
  <property fmtid="{D5CDD505-2E9C-101B-9397-08002B2CF9AE}" pid="4" name="DLPManualFileClassificationLastModificationDate">
    <vt:lpwstr>1567783535</vt:lpwstr>
  </property>
  <property fmtid="{D5CDD505-2E9C-101B-9397-08002B2CF9AE}" pid="5" name="DLPManualFileClassificationVersion">
    <vt:lpwstr>11.3.0.17</vt:lpwstr>
  </property>
</Properties>
</file>